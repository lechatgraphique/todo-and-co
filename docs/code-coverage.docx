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811D8" w:rsidRPr="000A5851" w14:paraId="651B21B2" w14:textId="77777777">
        <w:tc>
          <w:tcPr>
            <w:tcW w:w="965" w:type="dxa"/>
            <w:shd w:val="clear" w:color="auto" w:fill="3A3A3A" w:themeFill="text2"/>
          </w:tcPr>
          <w:p w14:paraId="070C6DF2" w14:textId="77777777" w:rsidR="008811D8" w:rsidRDefault="008811D8">
            <w:pPr>
              <w:spacing w:before="260"/>
            </w:pPr>
          </w:p>
        </w:tc>
        <w:tc>
          <w:tcPr>
            <w:tcW w:w="518" w:type="dxa"/>
          </w:tcPr>
          <w:p w14:paraId="02E2896D" w14:textId="77777777" w:rsidR="008811D8" w:rsidRDefault="008811D8">
            <w:pPr>
              <w:spacing w:before="260"/>
            </w:pPr>
          </w:p>
        </w:tc>
        <w:tc>
          <w:tcPr>
            <w:tcW w:w="8581" w:type="dxa"/>
          </w:tcPr>
          <w:p w14:paraId="47BECA07" w14:textId="3AF8E56B" w:rsidR="008811D8" w:rsidRPr="00E646BE" w:rsidRDefault="00630A92">
            <w:pPr>
              <w:pStyle w:val="Titre"/>
              <w:rPr>
                <w:sz w:val="24"/>
                <w:szCs w:val="24"/>
                <w:lang w:val="en-US"/>
              </w:rPr>
            </w:pPr>
            <w:r w:rsidRPr="00E646BE">
              <w:rPr>
                <w:sz w:val="24"/>
                <w:szCs w:val="24"/>
                <w:lang w:val="en-US"/>
              </w:rPr>
              <w:t>P</w:t>
            </w:r>
            <w:proofErr w:type="gramStart"/>
            <w:r w:rsidRPr="00E646BE">
              <w:rPr>
                <w:sz w:val="24"/>
                <w:szCs w:val="24"/>
                <w:lang w:val="en-US"/>
              </w:rPr>
              <w:t>8</w:t>
            </w:r>
            <w:r w:rsidR="009C5203" w:rsidRPr="00E646BE">
              <w:rPr>
                <w:sz w:val="24"/>
                <w:szCs w:val="24"/>
                <w:lang w:val="en-US"/>
              </w:rPr>
              <w:t> :</w:t>
            </w:r>
            <w:proofErr w:type="gramEnd"/>
            <w:r w:rsidR="009C5203" w:rsidRPr="00E646BE">
              <w:rPr>
                <w:sz w:val="24"/>
                <w:szCs w:val="24"/>
                <w:lang w:val="en-US"/>
              </w:rPr>
              <w:t xml:space="preserve"> </w:t>
            </w:r>
            <w:r w:rsidRPr="00E646BE">
              <w:rPr>
                <w:sz w:val="24"/>
                <w:szCs w:val="24"/>
                <w:lang w:val="en-US"/>
              </w:rPr>
              <w:t>TODO LIST</w:t>
            </w:r>
          </w:p>
          <w:p w14:paraId="7D59478F" w14:textId="0412F87E" w:rsidR="008811D8" w:rsidRPr="00E646BE" w:rsidRDefault="000A5851">
            <w:pPr>
              <w:pStyle w:val="Sous-titr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coverage</w:t>
            </w:r>
            <w:r w:rsidR="007229D4" w:rsidRPr="007229D4">
              <w:rPr>
                <w:sz w:val="24"/>
                <w:szCs w:val="24"/>
                <w:lang w:val="en-US"/>
              </w:rPr>
              <w:t xml:space="preserve"> –</w:t>
            </w:r>
            <w:proofErr w:type="spellStart"/>
            <w:r w:rsidR="007229D4" w:rsidRPr="007229D4">
              <w:rPr>
                <w:sz w:val="24"/>
                <w:szCs w:val="24"/>
                <w:lang w:val="en-US"/>
              </w:rPr>
              <w:t>ToDo</w:t>
            </w:r>
            <w:proofErr w:type="spellEnd"/>
            <w:r w:rsidR="007229D4" w:rsidRPr="007229D4">
              <w:rPr>
                <w:sz w:val="24"/>
                <w:szCs w:val="24"/>
                <w:lang w:val="en-US"/>
              </w:rPr>
              <w:t xml:space="preserve"> &amp; Co</w:t>
            </w:r>
          </w:p>
        </w:tc>
      </w:tr>
    </w:tbl>
    <w:p w14:paraId="5CE8A778" w14:textId="0C39390A" w:rsidR="008811D8" w:rsidRPr="007229D4" w:rsidRDefault="008811D8">
      <w:pPr>
        <w:pStyle w:val="Date"/>
        <w:rPr>
          <w:lang w:val="en-US"/>
        </w:rPr>
      </w:pPr>
    </w:p>
    <w:p w14:paraId="118D9EE6" w14:textId="7B2D62D2" w:rsidR="00E646BE" w:rsidRPr="00E646BE" w:rsidRDefault="000A5851">
      <w:pPr>
        <w:rPr>
          <w:b/>
          <w:bCs/>
        </w:rPr>
      </w:pPr>
      <w:r>
        <w:rPr>
          <w:b/>
          <w:bCs/>
        </w:rPr>
        <w:t>CODE COVERAGE PHP UNIT</w:t>
      </w:r>
    </w:p>
    <w:p w14:paraId="29B17475" w14:textId="39E2A26E" w:rsidR="005F7C35" w:rsidRDefault="000A5851" w:rsidP="00E646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7E199F" wp14:editId="60BEAAB6">
            <wp:extent cx="5238750" cy="172847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35">
      <w:footerReference w:type="default" r:id="rId8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94F8B" w14:textId="77777777" w:rsidR="009245C8" w:rsidRDefault="009245C8">
      <w:pPr>
        <w:spacing w:after="0" w:line="240" w:lineRule="auto"/>
      </w:pPr>
      <w:r>
        <w:separator/>
      </w:r>
    </w:p>
  </w:endnote>
  <w:endnote w:type="continuationSeparator" w:id="0">
    <w:p w14:paraId="7C10A857" w14:textId="77777777" w:rsidR="009245C8" w:rsidRDefault="0092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72685" w14:textId="77777777" w:rsidR="008811D8" w:rsidRDefault="00E639E4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4AEEA" w14:textId="77777777" w:rsidR="009245C8" w:rsidRDefault="009245C8">
      <w:pPr>
        <w:spacing w:after="0" w:line="240" w:lineRule="auto"/>
      </w:pPr>
      <w:r>
        <w:separator/>
      </w:r>
    </w:p>
  </w:footnote>
  <w:footnote w:type="continuationSeparator" w:id="0">
    <w:p w14:paraId="3C413197" w14:textId="77777777" w:rsidR="009245C8" w:rsidRDefault="00924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03"/>
    <w:rsid w:val="000A5851"/>
    <w:rsid w:val="00443EB2"/>
    <w:rsid w:val="0051444B"/>
    <w:rsid w:val="005F7C35"/>
    <w:rsid w:val="00611B74"/>
    <w:rsid w:val="00630A92"/>
    <w:rsid w:val="006A44AC"/>
    <w:rsid w:val="007229D4"/>
    <w:rsid w:val="00761875"/>
    <w:rsid w:val="007726F6"/>
    <w:rsid w:val="008811D8"/>
    <w:rsid w:val="009245C8"/>
    <w:rsid w:val="009C5203"/>
    <w:rsid w:val="00C63FE2"/>
    <w:rsid w:val="00C91253"/>
    <w:rsid w:val="00D551A5"/>
    <w:rsid w:val="00DD7670"/>
    <w:rsid w:val="00E50CD5"/>
    <w:rsid w:val="00E639E4"/>
    <w:rsid w:val="00E646BE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2D7E"/>
  <w15:chartTrackingRefBased/>
  <w15:docId w15:val="{22DD5914-7090-6842-9C79-3C79DE50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FE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E646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46BE"/>
    <w:rPr>
      <w:color w:val="36A3B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stienclement/Library/Containers/com.microsoft.Word/Data/Library/Application%20Support/Microsoft/Office/16.0/DTS/fr-FR%7b4477C2C8-0624-3E45-8C21-294C90BD789A%7d/%7bCF3F8737-AC0E-B648-A53C-7B070C799F3D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{CF3F8737-AC0E-B648-A53C-7B070C799F3D}tf10002077.dotx</Template>
  <TotalTime>40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CLEMENT</dc:creator>
  <cp:keywords/>
  <dc:description/>
  <cp:lastModifiedBy>Bastien CLEMENT</cp:lastModifiedBy>
  <cp:revision>4</cp:revision>
  <dcterms:created xsi:type="dcterms:W3CDTF">2020-10-17T10:25:00Z</dcterms:created>
  <dcterms:modified xsi:type="dcterms:W3CDTF">2020-10-25T17:01:00Z</dcterms:modified>
</cp:coreProperties>
</file>